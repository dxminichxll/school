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876" w:rsidRPr="00FB0AF8" w:rsidRDefault="00B12876" w:rsidP="00FB0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u w:val="single"/>
        </w:rPr>
      </w:pPr>
      <w:r w:rsidRPr="00FB0AF8">
        <w:rPr>
          <w:rFonts w:cstheme="minorHAnsi"/>
          <w:b/>
          <w:bCs/>
          <w:u w:val="single"/>
        </w:rPr>
        <w:t>B16 Specification Sheet: Adaptation, interdependence, and competition</w:t>
      </w:r>
    </w:p>
    <w:p w:rsidR="00B12876" w:rsidRPr="00B12876" w:rsidRDefault="00B12876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A4C8E" w:rsidRPr="00B12876" w:rsidRDefault="008A4C8E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12876">
        <w:rPr>
          <w:rFonts w:cstheme="minorHAnsi"/>
          <w:b/>
          <w:bCs/>
        </w:rPr>
        <w:t>Communities</w:t>
      </w:r>
      <w:r w:rsidR="00B9263C" w:rsidRPr="00B12876">
        <w:rPr>
          <w:rFonts w:cstheme="minorHAnsi"/>
          <w:b/>
          <w:bCs/>
        </w:rPr>
        <w:t xml:space="preserve"> and Interdependence</w:t>
      </w:r>
    </w:p>
    <w:p w:rsidR="00B9263C" w:rsidRPr="00B12876" w:rsidRDefault="00B9263C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  <w:gridCol w:w="680"/>
      </w:tblGrid>
      <w:tr w:rsidR="00FB0AF8" w:rsidRPr="002734B0" w:rsidTr="00FB0AF8">
        <w:tc>
          <w:tcPr>
            <w:tcW w:w="9776" w:type="dxa"/>
          </w:tcPr>
          <w:p w:rsidR="00FB0AF8" w:rsidRPr="002734B0" w:rsidRDefault="00FB0AF8" w:rsidP="002734B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734B0">
              <w:rPr>
                <w:rFonts w:cstheme="minorHAnsi"/>
              </w:rPr>
              <w:t>An ecosystem is the interaction of a community of living organisms (biotic) with the non-living (abiotic) parts of their environment.</w:t>
            </w:r>
          </w:p>
        </w:tc>
        <w:tc>
          <w:tcPr>
            <w:tcW w:w="680" w:type="dxa"/>
          </w:tcPr>
          <w:p w:rsidR="00FB0AF8" w:rsidRPr="002734B0" w:rsidRDefault="00FB0AF8" w:rsidP="002734B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2734B0" w:rsidTr="00FB0AF8">
        <w:tc>
          <w:tcPr>
            <w:tcW w:w="9776" w:type="dxa"/>
          </w:tcPr>
          <w:p w:rsidR="00FB0AF8" w:rsidRPr="002734B0" w:rsidRDefault="00FB0AF8" w:rsidP="002734B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734B0">
              <w:rPr>
                <w:rFonts w:cstheme="minorHAnsi"/>
              </w:rPr>
              <w:t>Within a community each species depends on other species for food, shelter, pollination, seed dispersal etc.</w:t>
            </w:r>
          </w:p>
        </w:tc>
        <w:tc>
          <w:tcPr>
            <w:tcW w:w="680" w:type="dxa"/>
          </w:tcPr>
          <w:p w:rsidR="00FB0AF8" w:rsidRPr="002734B0" w:rsidRDefault="00FB0AF8" w:rsidP="002734B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2734B0" w:rsidTr="00FB0AF8">
        <w:tc>
          <w:tcPr>
            <w:tcW w:w="9776" w:type="dxa"/>
          </w:tcPr>
          <w:p w:rsidR="00FB0AF8" w:rsidRPr="002734B0" w:rsidRDefault="00FB0AF8" w:rsidP="002734B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734B0">
              <w:rPr>
                <w:rFonts w:cstheme="minorHAnsi"/>
              </w:rPr>
              <w:t xml:space="preserve">If one species is removed it can affect the whole community. This is called interdependence. </w:t>
            </w:r>
          </w:p>
        </w:tc>
        <w:tc>
          <w:tcPr>
            <w:tcW w:w="680" w:type="dxa"/>
          </w:tcPr>
          <w:p w:rsidR="00FB0AF8" w:rsidRPr="002734B0" w:rsidRDefault="00FB0AF8" w:rsidP="002734B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2734B0" w:rsidTr="00FB0AF8">
        <w:tc>
          <w:tcPr>
            <w:tcW w:w="9776" w:type="dxa"/>
          </w:tcPr>
          <w:p w:rsidR="00FB0AF8" w:rsidRPr="002734B0" w:rsidRDefault="00FB0AF8" w:rsidP="002734B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734B0">
              <w:rPr>
                <w:rFonts w:cstheme="minorHAnsi"/>
              </w:rPr>
              <w:t>A stable community is one where all the species and environmental factors are in balance so that population sizes remain fairly constant.</w:t>
            </w:r>
          </w:p>
        </w:tc>
        <w:tc>
          <w:tcPr>
            <w:tcW w:w="680" w:type="dxa"/>
          </w:tcPr>
          <w:p w:rsidR="00FB0AF8" w:rsidRPr="002734B0" w:rsidRDefault="00FB0AF8" w:rsidP="002734B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2734B0" w:rsidTr="00FB0AF8">
        <w:tc>
          <w:tcPr>
            <w:tcW w:w="9776" w:type="dxa"/>
          </w:tcPr>
          <w:p w:rsidR="00FB0AF8" w:rsidRPr="002734B0" w:rsidRDefault="00FB0AF8" w:rsidP="002734B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734B0">
              <w:rPr>
                <w:rFonts w:cstheme="minorHAnsi"/>
              </w:rPr>
              <w:t>Students should be able to extract and interpret information from charts, graphs and tables relating to the interaction of organisms within a community.</w:t>
            </w:r>
          </w:p>
        </w:tc>
        <w:tc>
          <w:tcPr>
            <w:tcW w:w="680" w:type="dxa"/>
          </w:tcPr>
          <w:p w:rsidR="00FB0AF8" w:rsidRPr="002734B0" w:rsidRDefault="00FB0AF8" w:rsidP="002734B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2734B0" w:rsidTr="00FB0AF8">
        <w:trPr>
          <w:trHeight w:val="826"/>
        </w:trPr>
        <w:tc>
          <w:tcPr>
            <w:tcW w:w="9776" w:type="dxa"/>
          </w:tcPr>
          <w:p w:rsidR="00FB0AF8" w:rsidRPr="002734B0" w:rsidRDefault="00FB0AF8" w:rsidP="00771A0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734B0">
              <w:rPr>
                <w:rFonts w:cstheme="minorHAnsi"/>
              </w:rPr>
              <w:t>Students should be able to describe:</w:t>
            </w:r>
          </w:p>
          <w:p w:rsidR="00FB0AF8" w:rsidRPr="002734B0" w:rsidRDefault="00FB0AF8" w:rsidP="00771A0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734B0">
              <w:rPr>
                <w:rFonts w:cstheme="minorHAnsi"/>
              </w:rPr>
              <w:t>•different levels of organisation in an ecosystem from individual organisms to the whole ecosystem</w:t>
            </w:r>
          </w:p>
          <w:p w:rsidR="00FB0AF8" w:rsidRPr="002734B0" w:rsidRDefault="00FB0AF8" w:rsidP="00771A0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734B0">
              <w:rPr>
                <w:rFonts w:cstheme="minorHAnsi"/>
              </w:rPr>
              <w:t xml:space="preserve">• </w:t>
            </w:r>
            <w:proofErr w:type="gramStart"/>
            <w:r w:rsidRPr="002734B0">
              <w:rPr>
                <w:rFonts w:cstheme="minorHAnsi"/>
              </w:rPr>
              <w:t>the</w:t>
            </w:r>
            <w:proofErr w:type="gramEnd"/>
            <w:r w:rsidRPr="002734B0">
              <w:rPr>
                <w:rFonts w:cstheme="minorHAnsi"/>
              </w:rPr>
              <w:t xml:space="preserve"> importance of interdependence and competition in a community.</w:t>
            </w:r>
          </w:p>
        </w:tc>
        <w:tc>
          <w:tcPr>
            <w:tcW w:w="680" w:type="dxa"/>
          </w:tcPr>
          <w:p w:rsidR="00FB0AF8" w:rsidRPr="002734B0" w:rsidRDefault="00FB0AF8" w:rsidP="00771A08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FB0AF8" w:rsidRDefault="00FB0AF8" w:rsidP="00B9263C">
      <w:pPr>
        <w:rPr>
          <w:rFonts w:cstheme="minorHAnsi"/>
          <w:b/>
          <w:bCs/>
        </w:rPr>
      </w:pPr>
    </w:p>
    <w:p w:rsidR="00B9263C" w:rsidRPr="00B12876" w:rsidRDefault="00B9263C" w:rsidP="00B9263C">
      <w:pPr>
        <w:rPr>
          <w:rFonts w:cstheme="minorHAnsi"/>
        </w:rPr>
      </w:pPr>
      <w:r w:rsidRPr="00B12876">
        <w:rPr>
          <w:rFonts w:cstheme="minorHAnsi"/>
          <w:b/>
          <w:bCs/>
        </w:rPr>
        <w:t>Abiotic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  <w:gridCol w:w="680"/>
      </w:tblGrid>
      <w:tr w:rsidR="00FB0AF8" w:rsidRPr="00FB0AF8" w:rsidTr="00FB0AF8">
        <w:trPr>
          <w:trHeight w:val="2218"/>
        </w:trPr>
        <w:tc>
          <w:tcPr>
            <w:tcW w:w="9776" w:type="dxa"/>
          </w:tcPr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Abiotic (non-living) factors which can affect a community are:</w:t>
            </w:r>
          </w:p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 xml:space="preserve"> • light intensity</w:t>
            </w:r>
          </w:p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 xml:space="preserve"> • temperature</w:t>
            </w:r>
          </w:p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 xml:space="preserve"> • moisture levels</w:t>
            </w:r>
          </w:p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 xml:space="preserve"> • soil pH and mineral content</w:t>
            </w:r>
          </w:p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 xml:space="preserve"> • wind intensity and direction</w:t>
            </w:r>
          </w:p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• carbon dioxide levels for plants</w:t>
            </w:r>
          </w:p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•oxygen levels for aquatic animals.</w:t>
            </w:r>
          </w:p>
        </w:tc>
        <w:tc>
          <w:tcPr>
            <w:tcW w:w="680" w:type="dxa"/>
          </w:tcPr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FB0AF8" w:rsidTr="00FB0AF8">
        <w:tc>
          <w:tcPr>
            <w:tcW w:w="9776" w:type="dxa"/>
          </w:tcPr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Students should be able to explain how a change in an abiotic factor would affect a given community giv</w:t>
            </w:r>
            <w:r w:rsidRPr="00FB0AF8">
              <w:rPr>
                <w:rFonts w:cstheme="minorHAnsi"/>
              </w:rPr>
              <w:t>en appropriate data or context.</w:t>
            </w:r>
          </w:p>
        </w:tc>
        <w:tc>
          <w:tcPr>
            <w:tcW w:w="680" w:type="dxa"/>
          </w:tcPr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FB0AF8" w:rsidTr="00FB0AF8">
        <w:tc>
          <w:tcPr>
            <w:tcW w:w="9776" w:type="dxa"/>
          </w:tcPr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Students should be able to extract and interpret information from charts, graphs and tables relating to the effect of abiotic factors on organisms within a community</w:t>
            </w:r>
          </w:p>
        </w:tc>
        <w:tc>
          <w:tcPr>
            <w:tcW w:w="680" w:type="dxa"/>
          </w:tcPr>
          <w:p w:rsidR="00FB0AF8" w:rsidRPr="00FB0AF8" w:rsidRDefault="00FB0AF8" w:rsidP="00683C8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B9263C" w:rsidRPr="00B12876" w:rsidRDefault="00B9263C" w:rsidP="00B9263C">
      <w:pPr>
        <w:rPr>
          <w:rFonts w:cstheme="minorHAnsi"/>
        </w:rPr>
      </w:pPr>
    </w:p>
    <w:p w:rsidR="00B9263C" w:rsidRPr="00B12876" w:rsidRDefault="00B9263C" w:rsidP="00B9263C">
      <w:pPr>
        <w:rPr>
          <w:rFonts w:cstheme="minorHAnsi"/>
          <w:b/>
          <w:bCs/>
        </w:rPr>
      </w:pPr>
      <w:r w:rsidRPr="00B12876">
        <w:rPr>
          <w:rFonts w:cstheme="minorHAnsi"/>
          <w:b/>
          <w:bCs/>
        </w:rPr>
        <w:t>Biotic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  <w:gridCol w:w="680"/>
      </w:tblGrid>
      <w:tr w:rsidR="00FB0AF8" w:rsidRPr="00FB0AF8" w:rsidTr="00FB0AF8">
        <w:trPr>
          <w:trHeight w:val="1383"/>
        </w:trPr>
        <w:tc>
          <w:tcPr>
            <w:tcW w:w="9776" w:type="dxa"/>
          </w:tcPr>
          <w:p w:rsidR="00FB0AF8" w:rsidRPr="00FB0AF8" w:rsidRDefault="00FB0AF8" w:rsidP="00F71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Biotic (living) factors which can affect a community are:</w:t>
            </w:r>
          </w:p>
          <w:p w:rsidR="00FB0AF8" w:rsidRPr="00FB0AF8" w:rsidRDefault="00FB0AF8" w:rsidP="00F71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• availability of food</w:t>
            </w:r>
          </w:p>
          <w:p w:rsidR="00FB0AF8" w:rsidRPr="00FB0AF8" w:rsidRDefault="00FB0AF8" w:rsidP="00F71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• new predators arriving</w:t>
            </w:r>
          </w:p>
          <w:p w:rsidR="00FB0AF8" w:rsidRPr="00FB0AF8" w:rsidRDefault="00FB0AF8" w:rsidP="00F71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• new pathogens</w:t>
            </w:r>
          </w:p>
          <w:p w:rsidR="00FB0AF8" w:rsidRPr="00FB0AF8" w:rsidRDefault="00FB0AF8" w:rsidP="00F71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 xml:space="preserve">• </w:t>
            </w:r>
            <w:proofErr w:type="gramStart"/>
            <w:r w:rsidRPr="00FB0AF8">
              <w:rPr>
                <w:rFonts w:cstheme="minorHAnsi"/>
              </w:rPr>
              <w:t>one</w:t>
            </w:r>
            <w:proofErr w:type="gramEnd"/>
            <w:r w:rsidRPr="00FB0AF8">
              <w:rPr>
                <w:rFonts w:cstheme="minorHAnsi"/>
              </w:rPr>
              <w:t xml:space="preserve"> species outcompeting another so the numbers are no longer sufficient to breed.</w:t>
            </w:r>
          </w:p>
        </w:tc>
        <w:tc>
          <w:tcPr>
            <w:tcW w:w="680" w:type="dxa"/>
          </w:tcPr>
          <w:p w:rsidR="00FB0AF8" w:rsidRPr="00FB0AF8" w:rsidRDefault="00FB0AF8" w:rsidP="00F7108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FB0AF8" w:rsidTr="00FB0AF8">
        <w:tc>
          <w:tcPr>
            <w:tcW w:w="9776" w:type="dxa"/>
          </w:tcPr>
          <w:p w:rsidR="00FB0AF8" w:rsidRPr="00FB0AF8" w:rsidRDefault="00FB0AF8" w:rsidP="00F71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Students should be able to explain how a change in a biotic factor might affect a given community giv</w:t>
            </w:r>
            <w:r w:rsidRPr="00FB0AF8">
              <w:rPr>
                <w:rFonts w:cstheme="minorHAnsi"/>
              </w:rPr>
              <w:t>en appropriate data or context.</w:t>
            </w:r>
          </w:p>
        </w:tc>
        <w:tc>
          <w:tcPr>
            <w:tcW w:w="680" w:type="dxa"/>
          </w:tcPr>
          <w:p w:rsidR="00FB0AF8" w:rsidRPr="00FB0AF8" w:rsidRDefault="00FB0AF8" w:rsidP="00F7108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FB0AF8" w:rsidTr="00FB0AF8">
        <w:tc>
          <w:tcPr>
            <w:tcW w:w="9776" w:type="dxa"/>
          </w:tcPr>
          <w:p w:rsidR="00FB0AF8" w:rsidRPr="00FB0AF8" w:rsidRDefault="00FB0AF8" w:rsidP="00F7108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Students should be able to extract and interpret information from charts, graphs and tables relating to the effect of biotic factors on organisms within a community.</w:t>
            </w:r>
          </w:p>
        </w:tc>
        <w:tc>
          <w:tcPr>
            <w:tcW w:w="680" w:type="dxa"/>
          </w:tcPr>
          <w:p w:rsidR="00FB0AF8" w:rsidRPr="00FB0AF8" w:rsidRDefault="00FB0AF8" w:rsidP="00F7108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B9263C" w:rsidRPr="00B12876" w:rsidRDefault="00B9263C" w:rsidP="00B926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9263C" w:rsidRPr="00B12876" w:rsidRDefault="00B9263C" w:rsidP="00B926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9263C" w:rsidRDefault="00B9263C" w:rsidP="00B926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AF8" w:rsidRDefault="00FB0AF8" w:rsidP="00B926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AF8" w:rsidRDefault="00FB0AF8" w:rsidP="00B926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AF8" w:rsidRDefault="00FB0AF8" w:rsidP="00B926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AF8" w:rsidRDefault="00FB0AF8" w:rsidP="00B926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AF8" w:rsidRDefault="00FB0AF8" w:rsidP="00B926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AF8" w:rsidRDefault="00FB0AF8" w:rsidP="00B926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AF8" w:rsidRPr="00B12876" w:rsidRDefault="00FB0AF8" w:rsidP="00B926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9263C" w:rsidRPr="00B12876" w:rsidRDefault="00B9263C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B9263C" w:rsidRPr="00B12876" w:rsidRDefault="00B9263C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12876">
        <w:rPr>
          <w:rFonts w:cstheme="minorHAnsi"/>
          <w:b/>
          <w:bCs/>
        </w:rPr>
        <w:lastRenderedPageBreak/>
        <w:t>Sampling</w:t>
      </w:r>
    </w:p>
    <w:p w:rsidR="00B9263C" w:rsidRPr="00B12876" w:rsidRDefault="00B9263C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  <w:gridCol w:w="680"/>
      </w:tblGrid>
      <w:tr w:rsidR="00FB0AF8" w:rsidRPr="00FB0AF8" w:rsidTr="00FB0AF8">
        <w:tc>
          <w:tcPr>
            <w:tcW w:w="9776" w:type="dxa"/>
          </w:tcPr>
          <w:p w:rsidR="00FB0AF8" w:rsidRPr="00FB0AF8" w:rsidRDefault="00FB0AF8" w:rsidP="00C16D9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A range of experimental methods using transects and quadrats are used by ecologists to determine the distribution and abundance of species in an ecosystem.</w:t>
            </w:r>
          </w:p>
        </w:tc>
        <w:tc>
          <w:tcPr>
            <w:tcW w:w="680" w:type="dxa"/>
          </w:tcPr>
          <w:p w:rsidR="00FB0AF8" w:rsidRPr="00FB0AF8" w:rsidRDefault="00FB0AF8" w:rsidP="00C16D9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FB0AF8" w:rsidTr="00FB0AF8">
        <w:trPr>
          <w:trHeight w:val="1104"/>
        </w:trPr>
        <w:tc>
          <w:tcPr>
            <w:tcW w:w="9776" w:type="dxa"/>
          </w:tcPr>
          <w:p w:rsidR="00FB0AF8" w:rsidRPr="00FB0AF8" w:rsidRDefault="00FB0AF8" w:rsidP="00C16D9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In relation to abundance of organisms students should be able to:</w:t>
            </w:r>
          </w:p>
          <w:p w:rsidR="00FB0AF8" w:rsidRPr="00FB0AF8" w:rsidRDefault="00FB0AF8" w:rsidP="00C16D9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• understand the terms mean, mode and median</w:t>
            </w:r>
          </w:p>
          <w:p w:rsidR="00FB0AF8" w:rsidRPr="00FB0AF8" w:rsidRDefault="00FB0AF8" w:rsidP="00C16D9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• calculate arithmetic means</w:t>
            </w:r>
          </w:p>
          <w:p w:rsidR="00FB0AF8" w:rsidRPr="00FB0AF8" w:rsidRDefault="00FB0AF8" w:rsidP="00C16D9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• plot and draw appropriate graphs selecting appropriate scales for the axes.</w:t>
            </w:r>
          </w:p>
        </w:tc>
        <w:tc>
          <w:tcPr>
            <w:tcW w:w="680" w:type="dxa"/>
          </w:tcPr>
          <w:p w:rsidR="00FB0AF8" w:rsidRPr="00FB0AF8" w:rsidRDefault="00FB0AF8" w:rsidP="00C16D9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B9263C" w:rsidRPr="00B12876" w:rsidRDefault="00B9263C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B9263C" w:rsidRPr="00B12876" w:rsidRDefault="00B9263C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B9263C" w:rsidRDefault="00B9263C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12876">
        <w:rPr>
          <w:rFonts w:cstheme="minorHAnsi"/>
          <w:b/>
          <w:bCs/>
        </w:rPr>
        <w:t>Competition</w:t>
      </w:r>
    </w:p>
    <w:p w:rsidR="00FB0AF8" w:rsidRDefault="00FB0AF8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  <w:gridCol w:w="822"/>
      </w:tblGrid>
      <w:tr w:rsidR="00FB0AF8" w:rsidTr="00FB0AF8">
        <w:tc>
          <w:tcPr>
            <w:tcW w:w="9634" w:type="dxa"/>
          </w:tcPr>
          <w:p w:rsidR="00FB0AF8" w:rsidRPr="00FB0AF8" w:rsidRDefault="00FB0AF8" w:rsidP="008A4C8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2876">
              <w:rPr>
                <w:rFonts w:cstheme="minorHAnsi"/>
              </w:rPr>
              <w:t>To survive and reproduce, organisms require a supply of materials from their surroundings and from t</w:t>
            </w:r>
            <w:r>
              <w:rPr>
                <w:rFonts w:cstheme="minorHAnsi"/>
              </w:rPr>
              <w:t>he other living organisms there</w:t>
            </w:r>
          </w:p>
        </w:tc>
        <w:tc>
          <w:tcPr>
            <w:tcW w:w="822" w:type="dxa"/>
          </w:tcPr>
          <w:p w:rsidR="00FB0AF8" w:rsidRPr="00B12876" w:rsidRDefault="00FB0AF8" w:rsidP="00FB0AF8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Tr="00FB0AF8">
        <w:tc>
          <w:tcPr>
            <w:tcW w:w="9634" w:type="dxa"/>
          </w:tcPr>
          <w:p w:rsidR="00FB0AF8" w:rsidRPr="00FB0AF8" w:rsidRDefault="00FB0AF8" w:rsidP="008A4C8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2876">
              <w:rPr>
                <w:rFonts w:cstheme="minorHAnsi"/>
              </w:rPr>
              <w:t xml:space="preserve">Plants in a community or habitat often compete with each other for light and space, and for water and mineral ions from the soil. </w:t>
            </w:r>
          </w:p>
        </w:tc>
        <w:tc>
          <w:tcPr>
            <w:tcW w:w="822" w:type="dxa"/>
          </w:tcPr>
          <w:p w:rsidR="00FB0AF8" w:rsidRDefault="00FB0AF8" w:rsidP="00FB0AF8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Tr="00FB0AF8">
        <w:tc>
          <w:tcPr>
            <w:tcW w:w="9634" w:type="dxa"/>
          </w:tcPr>
          <w:p w:rsidR="00FB0AF8" w:rsidRPr="00FB0AF8" w:rsidRDefault="00FB0AF8" w:rsidP="008A4C8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12876">
              <w:rPr>
                <w:rFonts w:cstheme="minorHAnsi"/>
              </w:rPr>
              <w:t>Animals often compete with each other</w:t>
            </w:r>
            <w:r>
              <w:rPr>
                <w:rFonts w:cstheme="minorHAnsi"/>
              </w:rPr>
              <w:t xml:space="preserve"> for food, mates and territory.</w:t>
            </w:r>
          </w:p>
        </w:tc>
        <w:tc>
          <w:tcPr>
            <w:tcW w:w="822" w:type="dxa"/>
          </w:tcPr>
          <w:p w:rsidR="00FB0AF8" w:rsidRPr="00B12876" w:rsidRDefault="00FB0AF8" w:rsidP="00FB0AF8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B9263C" w:rsidRPr="00B12876" w:rsidRDefault="00B9263C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0" w:name="_GoBack"/>
      <w:bookmarkEnd w:id="0"/>
    </w:p>
    <w:p w:rsidR="00B9263C" w:rsidRPr="00B12876" w:rsidRDefault="00B9263C" w:rsidP="008A4C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A4C8E" w:rsidRPr="00B12876" w:rsidRDefault="00B9263C" w:rsidP="004E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12876">
        <w:rPr>
          <w:rFonts w:cstheme="minorHAnsi"/>
          <w:b/>
          <w:bCs/>
        </w:rPr>
        <w:t>Adaptation</w:t>
      </w:r>
      <w:r w:rsidR="004E12C5" w:rsidRPr="00B12876">
        <w:rPr>
          <w:rFonts w:cstheme="minorHAnsi"/>
          <w:b/>
          <w:bCs/>
        </w:rPr>
        <w:t>s</w:t>
      </w:r>
    </w:p>
    <w:p w:rsidR="00FB0AF8" w:rsidRDefault="00FB0AF8" w:rsidP="008A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  <w:gridCol w:w="822"/>
      </w:tblGrid>
      <w:tr w:rsidR="00FB0AF8" w:rsidRPr="00FB0AF8" w:rsidTr="00FB0AF8">
        <w:tc>
          <w:tcPr>
            <w:tcW w:w="9634" w:type="dxa"/>
          </w:tcPr>
          <w:p w:rsidR="00FB0AF8" w:rsidRPr="00FB0AF8" w:rsidRDefault="00FB0AF8" w:rsidP="009608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Organisms have features (adaptations) that enable them to survive in the conditions in which they normally live.</w:t>
            </w:r>
          </w:p>
        </w:tc>
        <w:tc>
          <w:tcPr>
            <w:tcW w:w="822" w:type="dxa"/>
          </w:tcPr>
          <w:p w:rsidR="00FB0AF8" w:rsidRPr="00FB0AF8" w:rsidRDefault="00FB0AF8" w:rsidP="0096087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FB0AF8" w:rsidTr="00FB0AF8">
        <w:tc>
          <w:tcPr>
            <w:tcW w:w="9634" w:type="dxa"/>
          </w:tcPr>
          <w:p w:rsidR="00FB0AF8" w:rsidRPr="00FB0AF8" w:rsidRDefault="00FB0AF8" w:rsidP="009608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These adaptations may be structural, behavioural or functional.</w:t>
            </w:r>
          </w:p>
        </w:tc>
        <w:tc>
          <w:tcPr>
            <w:tcW w:w="822" w:type="dxa"/>
          </w:tcPr>
          <w:p w:rsidR="00FB0AF8" w:rsidRPr="00FB0AF8" w:rsidRDefault="00FB0AF8" w:rsidP="0096087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FB0AF8" w:rsidTr="00FB0AF8">
        <w:tc>
          <w:tcPr>
            <w:tcW w:w="9634" w:type="dxa"/>
          </w:tcPr>
          <w:p w:rsidR="00FB0AF8" w:rsidRPr="00FB0AF8" w:rsidRDefault="00FB0AF8" w:rsidP="009608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 xml:space="preserve">Some organisms live in environments that are very extreme, such as at high temperature, pressure, or salt concentration. These organisms are called extremophiles. </w:t>
            </w:r>
          </w:p>
        </w:tc>
        <w:tc>
          <w:tcPr>
            <w:tcW w:w="822" w:type="dxa"/>
          </w:tcPr>
          <w:p w:rsidR="00FB0AF8" w:rsidRPr="00FB0AF8" w:rsidRDefault="00FB0AF8" w:rsidP="0096087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FB0AF8" w:rsidTr="00FB0AF8">
        <w:tc>
          <w:tcPr>
            <w:tcW w:w="9634" w:type="dxa"/>
          </w:tcPr>
          <w:p w:rsidR="00FB0AF8" w:rsidRPr="00FB0AF8" w:rsidRDefault="00FB0AF8" w:rsidP="009608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Bacteria living in deep sea vents are extremophiles.</w:t>
            </w:r>
          </w:p>
        </w:tc>
        <w:tc>
          <w:tcPr>
            <w:tcW w:w="822" w:type="dxa"/>
          </w:tcPr>
          <w:p w:rsidR="00FB0AF8" w:rsidRPr="00FB0AF8" w:rsidRDefault="00FB0AF8" w:rsidP="0096087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B0AF8" w:rsidRPr="00FB0AF8" w:rsidTr="00FB0AF8">
        <w:tc>
          <w:tcPr>
            <w:tcW w:w="9634" w:type="dxa"/>
          </w:tcPr>
          <w:p w:rsidR="00FB0AF8" w:rsidRPr="00FB0AF8" w:rsidRDefault="00FB0AF8" w:rsidP="009608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B0AF8">
              <w:rPr>
                <w:rFonts w:cstheme="minorHAnsi"/>
              </w:rPr>
              <w:t>Students should be able to explain how organisms are adapted to live in their natural environment, given appropriate information.</w:t>
            </w:r>
          </w:p>
        </w:tc>
        <w:tc>
          <w:tcPr>
            <w:tcW w:w="822" w:type="dxa"/>
          </w:tcPr>
          <w:p w:rsidR="00FB0AF8" w:rsidRPr="00FB0AF8" w:rsidRDefault="00FB0AF8" w:rsidP="0096087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FB0AF8" w:rsidRPr="00B12876" w:rsidRDefault="00FB0AF8" w:rsidP="00AA4B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A4C8E" w:rsidRPr="00B12876" w:rsidRDefault="008A4C8E" w:rsidP="008A4C8E">
      <w:pPr>
        <w:rPr>
          <w:rFonts w:cstheme="minorHAnsi"/>
        </w:rPr>
      </w:pPr>
    </w:p>
    <w:sectPr w:rsidR="008A4C8E" w:rsidRPr="00B12876" w:rsidSect="00B128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8E"/>
    <w:rsid w:val="001E47C7"/>
    <w:rsid w:val="002734B0"/>
    <w:rsid w:val="00472CE9"/>
    <w:rsid w:val="004E12C5"/>
    <w:rsid w:val="005234F0"/>
    <w:rsid w:val="00707CB0"/>
    <w:rsid w:val="008A4C8E"/>
    <w:rsid w:val="00AA4BC4"/>
    <w:rsid w:val="00B12876"/>
    <w:rsid w:val="00B9263C"/>
    <w:rsid w:val="00DC78CE"/>
    <w:rsid w:val="00FB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FF5D"/>
  <w15:chartTrackingRefBased/>
  <w15:docId w15:val="{EECFFA51-1663-4CB3-909D-16D71443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2C885F23</Template>
  <TotalTime>227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 Stopford School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Graham. Harriet</dc:creator>
  <cp:keywords/>
  <dc:description/>
  <cp:lastModifiedBy>Goswell. Harriet</cp:lastModifiedBy>
  <cp:revision>5</cp:revision>
  <dcterms:created xsi:type="dcterms:W3CDTF">2017-05-26T07:41:00Z</dcterms:created>
  <dcterms:modified xsi:type="dcterms:W3CDTF">2017-06-09T08:27:00Z</dcterms:modified>
</cp:coreProperties>
</file>